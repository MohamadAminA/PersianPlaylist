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A1FE" w14:textId="7F735B63" w:rsidR="005C6D45" w:rsidRDefault="0068508D" w:rsidP="0068508D">
      <w:pPr>
        <w:pStyle w:val="Title"/>
        <w:rPr>
          <w:sz w:val="72"/>
          <w:szCs w:val="72"/>
        </w:rPr>
      </w:pPr>
      <w:r>
        <w:rPr>
          <w:sz w:val="72"/>
          <w:szCs w:val="72"/>
        </w:rPr>
        <w:t>Documentaion of PersianPlaylist</w:t>
      </w:r>
    </w:p>
    <w:p w14:paraId="79785B7F" w14:textId="3F08A5F4" w:rsidR="005C6D45" w:rsidRDefault="0068508D">
      <w:pPr>
        <w:pStyle w:val="Subtitle"/>
      </w:pPr>
      <w:r>
        <w:t>Front-</w:t>
      </w:r>
      <w:proofErr w:type="gramStart"/>
      <w:r>
        <w:t>end ,</w:t>
      </w:r>
      <w:proofErr w:type="gramEnd"/>
      <w:r>
        <w:t xml:space="preserve"> Back-end , UI-UX</w:t>
      </w:r>
    </w:p>
    <w:p w14:paraId="195B0941" w14:textId="77777777" w:rsidR="00617D63" w:rsidRDefault="00AC1EE7">
      <w:r>
        <w:t>You don’t need to wait until your pages are finalized; i</w:t>
      </w:r>
      <w:r w:rsidR="008B696C">
        <w:t xml:space="preserve">nserting a table of contents can be an early step in creating your document. </w:t>
      </w:r>
      <w:r w:rsidR="00980085">
        <w:t>As the pages of your document develop, Word helps you keep the table of contents up to date.</w:t>
      </w:r>
    </w:p>
    <w:p w14:paraId="0F955463" w14:textId="39CD39D6" w:rsidR="0068508D" w:rsidRDefault="0073562D" w:rsidP="0068508D">
      <w:pPr>
        <w:pStyle w:val="TryItBoilerplate"/>
      </w:pPr>
      <w:r>
        <w:t>Thi</w:t>
      </w:r>
      <w:r w:rsidR="002F25A8">
        <w:t xml:space="preserve">s doc isn’t just for reading, it’s for trying too. Watch for the </w:t>
      </w:r>
      <w:r w:rsidR="002F25A8" w:rsidRPr="00D65327">
        <w:rPr>
          <w:rStyle w:val="Emphasis"/>
        </w:rPr>
        <w:t>Try it</w:t>
      </w:r>
      <w:r w:rsidR="002F25A8">
        <w:rPr>
          <w:color w:val="FF0000" w:themeColor="accent2"/>
        </w:rPr>
        <w:t xml:space="preserve"> </w:t>
      </w:r>
      <w:r w:rsidR="002F25A8">
        <w:t>text in red throughout this document so you can learn by doing.</w:t>
      </w:r>
      <w:bookmarkStart w:id="0" w:name="_Toc522551269"/>
      <w:bookmarkStart w:id="1" w:name="_Toc522551307"/>
      <w:bookmarkStart w:id="2" w:name="_Toc522551956"/>
    </w:p>
    <w:p w14:paraId="30F122A6" w14:textId="7843F9BD" w:rsidR="0068508D" w:rsidRDefault="003B13EE" w:rsidP="0068508D">
      <w:pPr>
        <w:pStyle w:val="Heading1"/>
        <w:pBdr>
          <w:bottom w:val="single" w:sz="18" w:space="8" w:color="2B579A" w:themeColor="accent5"/>
        </w:pBdr>
      </w:pPr>
      <w:r>
        <w:t>Web API (Back-end)</w:t>
      </w:r>
    </w:p>
    <w:p w14:paraId="7DE0E2FE" w14:textId="52538D23" w:rsidR="003B13EE" w:rsidRDefault="003B13EE" w:rsidP="003B13EE">
      <w:pPr>
        <w:pStyle w:val="Heading2"/>
      </w:pPr>
      <w:proofErr w:type="gramStart"/>
      <w:r>
        <w:t>Informations :</w:t>
      </w:r>
      <w:proofErr w:type="gramEnd"/>
      <w:r>
        <w:t xml:space="preserve"> </w:t>
      </w:r>
    </w:p>
    <w:p w14:paraId="1A59BED3" w14:textId="62D0C34A" w:rsidR="003B13EE" w:rsidRDefault="003B13EE" w:rsidP="003B13EE">
      <w:pPr>
        <w:pStyle w:val="Heading3"/>
        <w:rPr>
          <w:rFonts w:ascii="Arial" w:hAnsi="Arial" w:cs="Arial"/>
          <w:b/>
          <w:bCs/>
          <w:color w:val="121212"/>
          <w:shd w:val="clear" w:color="auto" w:fill="ECE6FE"/>
        </w:rPr>
      </w:pPr>
      <w:r>
        <w:t>Client Id:</w:t>
      </w:r>
      <w:r w:rsidRPr="003B13EE">
        <w:rPr>
          <w:rFonts w:ascii="Arial" w:hAnsi="Arial" w:cs="Arial"/>
          <w:b/>
          <w:bCs/>
          <w:color w:val="121212"/>
          <w:shd w:val="clear" w:color="auto" w:fill="ECE6FE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ECE6FE"/>
        </w:rPr>
        <w:t>a1d8cdde2b36499d9068e5da33911efb</w:t>
      </w:r>
    </w:p>
    <w:p w14:paraId="3113DE45" w14:textId="50245A7A" w:rsidR="003B13EE" w:rsidRDefault="003B13EE" w:rsidP="003B13EE">
      <w:pPr>
        <w:pStyle w:val="Heading3"/>
      </w:pPr>
      <w:r w:rsidRPr="003B13EE">
        <w:rPr>
          <w:color w:val="3B3838" w:themeColor="background2" w:themeShade="40"/>
        </w:rPr>
        <w:t>Client Secret:</w:t>
      </w:r>
      <w:r w:rsidRPr="003B13EE">
        <w:rPr>
          <w:rFonts w:ascii="Arial" w:hAnsi="Arial" w:cs="Arial"/>
          <w:b/>
          <w:bCs/>
          <w:color w:val="121212"/>
          <w:shd w:val="clear" w:color="auto" w:fill="ECE6FE"/>
        </w:rPr>
        <w:t xml:space="preserve"> </w:t>
      </w:r>
      <w:r>
        <w:rPr>
          <w:rFonts w:ascii="Arial" w:hAnsi="Arial" w:cs="Arial"/>
          <w:b/>
          <w:bCs/>
          <w:color w:val="121212"/>
          <w:shd w:val="clear" w:color="auto" w:fill="ECE6FE"/>
        </w:rPr>
        <w:t>bc51dd558318428f814ba46a06abd6e7</w:t>
      </w:r>
    </w:p>
    <w:p w14:paraId="13E81F5E" w14:textId="1C1FEB5F" w:rsidR="0068508D" w:rsidRDefault="0068508D" w:rsidP="0068508D">
      <w:pPr>
        <w:pStyle w:val="Heading1"/>
        <w:pBdr>
          <w:bottom w:val="single" w:sz="18" w:space="8" w:color="2B579A" w:themeColor="accent5"/>
        </w:pBdr>
      </w:pPr>
      <w:r>
        <w:lastRenderedPageBreak/>
        <w:t>Home Page</w:t>
      </w:r>
    </w:p>
    <w:p w14:paraId="4B080967" w14:textId="17439D49" w:rsidR="0068508D" w:rsidRDefault="0068508D" w:rsidP="0068508D">
      <w:pPr>
        <w:pStyle w:val="Heading1"/>
      </w:pPr>
      <w:r>
        <w:t>SignIn Page</w:t>
      </w:r>
    </w:p>
    <w:p w14:paraId="45D271A1" w14:textId="60876745" w:rsidR="0068508D" w:rsidRDefault="0068508D" w:rsidP="0068508D">
      <w:pPr>
        <w:pStyle w:val="Heading1"/>
      </w:pPr>
      <w:r>
        <w:t>SignUp Page</w:t>
      </w:r>
    </w:p>
    <w:p w14:paraId="07A77345" w14:textId="2CA05993" w:rsidR="001769A0" w:rsidRDefault="0068508D" w:rsidP="001769A0">
      <w:pPr>
        <w:pStyle w:val="Heading1"/>
      </w:pPr>
      <w:r>
        <w:t>Product Page</w:t>
      </w:r>
    </w:p>
    <w:p w14:paraId="3D885DF8" w14:textId="17510C0D" w:rsidR="00EE40BF" w:rsidRDefault="003B13EE" w:rsidP="00EE40BF">
      <w:pPr>
        <w:pStyle w:val="Heading3"/>
        <w:rPr>
          <w:rFonts w:hint="cs"/>
          <w:rtl/>
          <w:lang w:bidi="fa-IR"/>
        </w:rPr>
      </w:pPr>
      <w:r>
        <w:rPr>
          <w:rFonts w:cs="Times New Roman"/>
          <w:lang w:bidi="fa-IR"/>
        </w:rPr>
        <w:t xml:space="preserve">Int </w:t>
      </w:r>
      <w:r w:rsidR="006E4853">
        <w:rPr>
          <w:rFonts w:cs="Times New Roman"/>
          <w:lang w:bidi="fa-IR"/>
        </w:rPr>
        <w:t>M</w:t>
      </w:r>
      <w:r>
        <w:rPr>
          <w:rFonts w:cs="Times New Roman"/>
          <w:lang w:bidi="fa-IR"/>
        </w:rPr>
        <w:t xml:space="preserve">usicCount = </w:t>
      </w:r>
      <w:r w:rsidR="00EE40BF">
        <w:rPr>
          <w:rFonts w:cs="Times New Roman"/>
          <w:rtl/>
        </w:rPr>
        <w:t>تعداد اهنگا</w:t>
      </w:r>
      <w:r w:rsidR="00EE40BF">
        <w:rPr>
          <w:rFonts w:cs="Times New Roman" w:hint="cs"/>
          <w:rtl/>
        </w:rPr>
        <w:t>یی</w:t>
      </w:r>
      <w:r w:rsidR="00EE40BF">
        <w:rPr>
          <w:rFonts w:cs="Times New Roman"/>
          <w:rtl/>
        </w:rPr>
        <w:t xml:space="preserve"> که توشه</w:t>
      </w:r>
    </w:p>
    <w:p w14:paraId="3389DA45" w14:textId="412117E9" w:rsidR="00EE40BF" w:rsidRDefault="006E4853" w:rsidP="00EE40BF">
      <w:pPr>
        <w:pStyle w:val="Heading3"/>
        <w:rPr>
          <w:lang w:bidi="fa-IR"/>
        </w:rPr>
      </w:pPr>
      <w:r>
        <w:rPr>
          <w:rFonts w:cs="Times New Roman"/>
          <w:lang w:bidi="fa-IR"/>
        </w:rPr>
        <w:t xml:space="preserve">String Owner = </w:t>
      </w:r>
      <w:r w:rsidR="00EE40BF">
        <w:rPr>
          <w:rFonts w:cs="Times New Roman" w:hint="eastAsia"/>
          <w:rtl/>
        </w:rPr>
        <w:t>صاحبش</w:t>
      </w:r>
      <w:r w:rsidR="00EE40BF">
        <w:rPr>
          <w:rFonts w:cs="Times New Roman"/>
          <w:rtl/>
        </w:rPr>
        <w:t xml:space="preserve"> ک</w:t>
      </w:r>
      <w:r w:rsidR="00EE40BF">
        <w:rPr>
          <w:rFonts w:cs="Times New Roman" w:hint="cs"/>
          <w:rtl/>
        </w:rPr>
        <w:t>ی</w:t>
      </w:r>
      <w:r w:rsidR="00EE40BF">
        <w:rPr>
          <w:rFonts w:cs="Times New Roman" w:hint="eastAsia"/>
          <w:rtl/>
        </w:rPr>
        <w:t>ه</w:t>
      </w:r>
    </w:p>
    <w:p w14:paraId="4A87677A" w14:textId="76EAFE7D" w:rsidR="00EE40BF" w:rsidRDefault="006E4853" w:rsidP="00EE40BF">
      <w:pPr>
        <w:pStyle w:val="Heading3"/>
        <w:rPr>
          <w:lang w:bidi="fa-IR"/>
        </w:rPr>
      </w:pPr>
      <w:r>
        <w:rPr>
          <w:rFonts w:cs="Times New Roman"/>
        </w:rPr>
        <w:t xml:space="preserve">Int Rate (DB) </w:t>
      </w:r>
      <w:r w:rsidR="00EE40BF">
        <w:rPr>
          <w:rFonts w:cs="Times New Roman" w:hint="eastAsia"/>
          <w:rtl/>
        </w:rPr>
        <w:t>امت</w:t>
      </w:r>
      <w:r w:rsidR="00EE40BF">
        <w:rPr>
          <w:rFonts w:cs="Times New Roman" w:hint="cs"/>
          <w:rtl/>
        </w:rPr>
        <w:t>ی</w:t>
      </w:r>
      <w:r w:rsidR="00EE40BF">
        <w:rPr>
          <w:rFonts w:cs="Times New Roman" w:hint="eastAsia"/>
          <w:rtl/>
        </w:rPr>
        <w:t>از</w:t>
      </w:r>
      <w:r w:rsidR="00EE40BF">
        <w:rPr>
          <w:rFonts w:cs="Times New Roman" w:hint="cs"/>
          <w:rtl/>
        </w:rPr>
        <w:t>ی</w:t>
      </w:r>
      <w:r w:rsidR="00EE40BF">
        <w:rPr>
          <w:rFonts w:cs="Times New Roman"/>
          <w:rtl/>
        </w:rPr>
        <w:t xml:space="preserve"> که مشتر</w:t>
      </w:r>
      <w:r w:rsidR="00EE40BF">
        <w:rPr>
          <w:rFonts w:cs="Times New Roman" w:hint="cs"/>
          <w:rtl/>
        </w:rPr>
        <w:t>ی</w:t>
      </w:r>
      <w:r w:rsidR="00EE40BF">
        <w:rPr>
          <w:rFonts w:cs="Times New Roman" w:hint="eastAsia"/>
          <w:rtl/>
        </w:rPr>
        <w:t>ا</w:t>
      </w:r>
      <w:r w:rsidR="00EE40BF">
        <w:rPr>
          <w:rFonts w:cs="Times New Roman"/>
          <w:rtl/>
        </w:rPr>
        <w:t xml:space="preserve"> بهش دادن</w:t>
      </w:r>
    </w:p>
    <w:p w14:paraId="47998810" w14:textId="22A174EA" w:rsidR="00EE40BF" w:rsidRDefault="006E4853" w:rsidP="00EE40BF">
      <w:pPr>
        <w:pStyle w:val="Heading3"/>
        <w:rPr>
          <w:rFonts w:hint="cs"/>
          <w:rtl/>
          <w:lang w:bidi="fa-IR"/>
        </w:rPr>
      </w:pPr>
      <w:r>
        <w:rPr>
          <w:rFonts w:cs="Times New Roman"/>
        </w:rPr>
        <w:t xml:space="preserve">Int Price (DB) = </w:t>
      </w:r>
      <w:r w:rsidR="00EE40BF">
        <w:rPr>
          <w:rFonts w:cs="Times New Roman" w:hint="eastAsia"/>
          <w:rtl/>
        </w:rPr>
        <w:t>ق</w:t>
      </w:r>
      <w:r w:rsidR="00EE40BF">
        <w:rPr>
          <w:rFonts w:cs="Times New Roman" w:hint="cs"/>
          <w:rtl/>
        </w:rPr>
        <w:t>ی</w:t>
      </w:r>
      <w:r w:rsidR="00EE40BF">
        <w:rPr>
          <w:rFonts w:cs="Times New Roman" w:hint="eastAsia"/>
          <w:rtl/>
        </w:rPr>
        <w:t>متش</w:t>
      </w:r>
    </w:p>
    <w:p w14:paraId="6805B85C" w14:textId="57D8D8B4" w:rsidR="00EE40BF" w:rsidRDefault="006E4853" w:rsidP="00EE40BF">
      <w:pPr>
        <w:pStyle w:val="Heading3"/>
        <w:rPr>
          <w:rFonts w:hint="cs"/>
          <w:rtl/>
          <w:lang w:bidi="fa-IR"/>
        </w:rPr>
      </w:pPr>
      <w:r>
        <w:rPr>
          <w:rFonts w:cs="Times New Roman"/>
        </w:rPr>
        <w:t xml:space="preserve">Int FollowerCount = </w:t>
      </w:r>
      <w:r w:rsidR="00EE40BF">
        <w:rPr>
          <w:rFonts w:cs="Times New Roman" w:hint="eastAsia"/>
          <w:rtl/>
        </w:rPr>
        <w:t>تعداد</w:t>
      </w:r>
      <w:r w:rsidR="00EE40BF">
        <w:rPr>
          <w:rFonts w:cs="Times New Roman"/>
          <w:rtl/>
        </w:rPr>
        <w:t xml:space="preserve"> دنبال کننده هاش</w:t>
      </w:r>
    </w:p>
    <w:p w14:paraId="38F89D1E" w14:textId="228268E4" w:rsidR="006E4853" w:rsidRDefault="006E4853" w:rsidP="006E4853">
      <w:pPr>
        <w:pStyle w:val="Heading3"/>
        <w:rPr>
          <w:rFonts w:cs="Times New Roman" w:hint="cs"/>
          <w:lang w:bidi="fa-IR"/>
        </w:rPr>
      </w:pPr>
      <w:r>
        <w:rPr>
          <w:rFonts w:cs="Times New Roman"/>
        </w:rPr>
        <w:t xml:space="preserve">String Link = </w:t>
      </w:r>
      <w:r w:rsidR="00EE40BF">
        <w:rPr>
          <w:rFonts w:cs="Times New Roman" w:hint="eastAsia"/>
          <w:rtl/>
        </w:rPr>
        <w:t>ل</w:t>
      </w:r>
      <w:r w:rsidR="00EE40BF">
        <w:rPr>
          <w:rFonts w:cs="Times New Roman" w:hint="cs"/>
          <w:rtl/>
        </w:rPr>
        <w:t>ی</w:t>
      </w:r>
      <w:r w:rsidR="00EE40BF">
        <w:rPr>
          <w:rFonts w:cs="Times New Roman" w:hint="eastAsia"/>
          <w:rtl/>
        </w:rPr>
        <w:t>نکش</w:t>
      </w:r>
    </w:p>
    <w:p w14:paraId="6A6F2B47" w14:textId="0A8C045E" w:rsidR="006E4853" w:rsidRDefault="006E4853" w:rsidP="006E4853">
      <w:pPr>
        <w:pStyle w:val="Heading3"/>
        <w:rPr>
          <w:rFonts w:cs="Times New Roman"/>
        </w:rPr>
      </w:pPr>
      <w:r w:rsidRPr="006E4853">
        <w:rPr>
          <w:rFonts w:cs="Times New Roman"/>
        </w:rPr>
        <w:t xml:space="preserve">Genres = </w:t>
      </w:r>
      <w:r w:rsidRPr="006E4853">
        <w:rPr>
          <w:rFonts w:cs="Times New Roman" w:hint="cs"/>
          <w:rtl/>
        </w:rPr>
        <w:t>ژانر های لینک</w:t>
      </w:r>
    </w:p>
    <w:p w14:paraId="47FE0F2E" w14:textId="3CAC1F0D" w:rsidR="006E4853" w:rsidRPr="006E4853" w:rsidRDefault="006E4853" w:rsidP="006E4853">
      <w:pPr>
        <w:pStyle w:val="Heading3"/>
        <w:rPr>
          <w:rFonts w:cs="Times New Roman"/>
          <w:rtl/>
        </w:rPr>
      </w:pPr>
      <w:r w:rsidRPr="006E4853">
        <w:rPr>
          <w:rFonts w:cs="Times New Roman"/>
        </w:rPr>
        <w:t xml:space="preserve">String Description = </w:t>
      </w:r>
      <w:r w:rsidRPr="006E4853">
        <w:rPr>
          <w:rFonts w:cs="Times New Roman" w:hint="cs"/>
          <w:rtl/>
        </w:rPr>
        <w:t>توضیحات</w:t>
      </w:r>
    </w:p>
    <w:p w14:paraId="758D759E" w14:textId="31924A65" w:rsidR="006E4853" w:rsidRPr="006E4853" w:rsidRDefault="006E4853" w:rsidP="006E4853">
      <w:pPr>
        <w:pStyle w:val="Heading3"/>
        <w:rPr>
          <w:rFonts w:cs="Times New Roman" w:hint="cs"/>
          <w:rtl/>
        </w:rPr>
      </w:pPr>
      <w:r w:rsidRPr="006E4853">
        <w:rPr>
          <w:rFonts w:cs="Times New Roman"/>
        </w:rPr>
        <w:t xml:space="preserve">String Title = </w:t>
      </w:r>
      <w:r w:rsidRPr="006E4853">
        <w:rPr>
          <w:rFonts w:cs="Times New Roman" w:hint="cs"/>
          <w:rtl/>
        </w:rPr>
        <w:t>عنوان</w:t>
      </w:r>
    </w:p>
    <w:p w14:paraId="2A1055C1" w14:textId="724C3B6A" w:rsidR="006E4853" w:rsidRPr="006E4853" w:rsidRDefault="006E4853" w:rsidP="006E4853">
      <w:r>
        <w:rPr>
          <w:noProof/>
        </w:rPr>
        <w:drawing>
          <wp:inline distT="0" distB="0" distL="0" distR="0" wp14:anchorId="719044AB" wp14:editId="295564D8">
            <wp:extent cx="5943600" cy="3714750"/>
            <wp:effectExtent l="0" t="0" r="0" b="0"/>
            <wp:docPr id="1448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7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914D" w14:textId="7719B4BB" w:rsidR="0068508D" w:rsidRDefault="0068508D" w:rsidP="0068508D">
      <w:pPr>
        <w:pStyle w:val="Heading1"/>
      </w:pPr>
      <w:r>
        <w:lastRenderedPageBreak/>
        <w:t>Seach Page</w:t>
      </w:r>
    </w:p>
    <w:p w14:paraId="77CDF220" w14:textId="24FAE53D" w:rsidR="0001769C" w:rsidRDefault="000923AC" w:rsidP="0001769C">
      <w:pPr>
        <w:pStyle w:val="Heading2"/>
      </w:pPr>
      <w:r>
        <w:t>Sort</w:t>
      </w:r>
      <w:r w:rsidR="00E3545E">
        <w:t xml:space="preserve"> </w:t>
      </w:r>
      <w:proofErr w:type="gramStart"/>
      <w:r w:rsidR="00E3545E">
        <w:t>By :</w:t>
      </w:r>
      <w:proofErr w:type="gramEnd"/>
    </w:p>
    <w:p w14:paraId="5B6AE0F5" w14:textId="33EA63CE" w:rsidR="00E3545E" w:rsidRDefault="000923AC" w:rsidP="00E3545E">
      <w:pPr>
        <w:rPr>
          <w:rtl/>
          <w:lang w:bidi="fa-IR"/>
        </w:rPr>
      </w:pPr>
      <w:r>
        <w:rPr>
          <w:rFonts w:hint="cs"/>
          <w:rtl/>
          <w:lang w:bidi="fa-IR"/>
        </w:rPr>
        <w:t>قیمت</w:t>
      </w:r>
    </w:p>
    <w:p w14:paraId="20B6E5B2" w14:textId="43E41B1C" w:rsidR="000923AC" w:rsidRDefault="000923AC" w:rsidP="00E3545E">
      <w:pPr>
        <w:rPr>
          <w:rtl/>
          <w:lang w:bidi="fa-IR"/>
        </w:rPr>
      </w:pPr>
      <w:r>
        <w:rPr>
          <w:rFonts w:hint="cs"/>
          <w:rtl/>
          <w:lang w:bidi="fa-IR"/>
        </w:rPr>
        <w:t>امتیاز</w:t>
      </w:r>
    </w:p>
    <w:p w14:paraId="547343B9" w14:textId="326CD8C4" w:rsidR="000923AC" w:rsidRPr="00E3545E" w:rsidRDefault="000923AC" w:rsidP="00E3545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دنبال کننده</w:t>
      </w:r>
    </w:p>
    <w:p w14:paraId="550CFF35" w14:textId="3F49C700" w:rsidR="0068508D" w:rsidRDefault="0068508D" w:rsidP="0068508D">
      <w:pPr>
        <w:pStyle w:val="Heading1"/>
      </w:pPr>
      <w:r>
        <w:t>Admin Panel</w:t>
      </w:r>
    </w:p>
    <w:p w14:paraId="0A230E82" w14:textId="31C3B00C" w:rsidR="00E15B0D" w:rsidRDefault="0001769C" w:rsidP="0001769C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ویرایش و </w:t>
      </w:r>
      <w:r w:rsidR="00E15B0D">
        <w:rPr>
          <w:rFonts w:hint="cs"/>
          <w:rtl/>
          <w:lang w:bidi="fa-IR"/>
        </w:rPr>
        <w:t>اضافه کردن پلی لیست جدید</w:t>
      </w:r>
      <w:r>
        <w:rPr>
          <w:lang w:bidi="fa-IR"/>
        </w:rPr>
        <w:t xml:space="preserve"> :</w:t>
      </w:r>
    </w:p>
    <w:p w14:paraId="3376B1E1" w14:textId="6903E9F3" w:rsidR="0001769C" w:rsidRDefault="0001769C" w:rsidP="0001769C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قیمت</w:t>
      </w:r>
    </w:p>
    <w:p w14:paraId="6F7A79EE" w14:textId="48A492DA" w:rsidR="0001769C" w:rsidRPr="0001769C" w:rsidRDefault="0001769C" w:rsidP="0001769C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لینک</w:t>
      </w:r>
    </w:p>
    <w:p w14:paraId="21E29331" w14:textId="77777777" w:rsidR="00E15B0D" w:rsidRDefault="00E15B0D" w:rsidP="0068508D">
      <w:pPr>
        <w:pStyle w:val="Heading1"/>
        <w:pBdr>
          <w:bottom w:val="single" w:sz="18" w:space="8" w:color="2B579A" w:themeColor="accent5"/>
        </w:pBdr>
        <w:rPr>
          <w:rFonts w:hint="cs"/>
          <w:lang w:bidi="fa-IR"/>
        </w:rPr>
      </w:pPr>
    </w:p>
    <w:p w14:paraId="36F98B60" w14:textId="0F25FF2E" w:rsidR="0068508D" w:rsidRDefault="0068508D" w:rsidP="0068508D">
      <w:pPr>
        <w:pStyle w:val="Heading1"/>
        <w:pBdr>
          <w:bottom w:val="single" w:sz="18" w:space="8" w:color="2B579A" w:themeColor="accent5"/>
        </w:pBdr>
      </w:pPr>
      <w:r>
        <w:t>User Dashboard</w:t>
      </w:r>
    </w:p>
    <w:p w14:paraId="1E64BE57" w14:textId="71758630" w:rsidR="0068508D" w:rsidRDefault="0068508D" w:rsidP="0068508D">
      <w:pPr>
        <w:pStyle w:val="Heading1"/>
      </w:pPr>
    </w:p>
    <w:p w14:paraId="428E1891" w14:textId="77777777" w:rsidR="001769A0" w:rsidRDefault="001769A0" w:rsidP="0068508D">
      <w:pPr>
        <w:pStyle w:val="Heading1"/>
        <w:rPr>
          <w:rFonts w:hint="cs"/>
          <w:rtl/>
          <w:lang w:bidi="fa-IR"/>
        </w:rPr>
      </w:pPr>
    </w:p>
    <w:bookmarkEnd w:id="0"/>
    <w:bookmarkEnd w:id="1"/>
    <w:bookmarkEnd w:id="2"/>
    <w:p w14:paraId="1CB65902" w14:textId="0E67AFCA" w:rsidR="005C6D45" w:rsidRDefault="005C6D45" w:rsidP="001769A0"/>
    <w:sectPr w:rsidR="005C6D45">
      <w:footerReference w:type="default" r:id="rId12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C2D9" w14:textId="77777777" w:rsidR="006E00B8" w:rsidRDefault="006E00B8">
      <w:pPr>
        <w:spacing w:line="240" w:lineRule="auto"/>
      </w:pPr>
      <w:r>
        <w:separator/>
      </w:r>
    </w:p>
  </w:endnote>
  <w:endnote w:type="continuationSeparator" w:id="0">
    <w:p w14:paraId="653403A0" w14:textId="77777777" w:rsidR="006E00B8" w:rsidRDefault="006E00B8">
      <w:pPr>
        <w:spacing w:line="240" w:lineRule="auto"/>
      </w:pPr>
      <w:r>
        <w:continuationSeparator/>
      </w:r>
    </w:p>
  </w:endnote>
  <w:endnote w:type="continuationNotice" w:id="1">
    <w:p w14:paraId="0C362643" w14:textId="77777777" w:rsidR="006E00B8" w:rsidRDefault="006E00B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3D82A452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E6C32A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03B3" w14:textId="77777777" w:rsidR="006E00B8" w:rsidRDefault="006E00B8">
      <w:pPr>
        <w:spacing w:line="240" w:lineRule="auto"/>
      </w:pPr>
      <w:r>
        <w:separator/>
      </w:r>
    </w:p>
  </w:footnote>
  <w:footnote w:type="continuationSeparator" w:id="0">
    <w:p w14:paraId="7481ED67" w14:textId="77777777" w:rsidR="006E00B8" w:rsidRDefault="006E00B8">
      <w:pPr>
        <w:spacing w:line="240" w:lineRule="auto"/>
      </w:pPr>
      <w:r>
        <w:continuationSeparator/>
      </w:r>
    </w:p>
  </w:footnote>
  <w:footnote w:type="continuationNotice" w:id="1">
    <w:p w14:paraId="621239FF" w14:textId="77777777" w:rsidR="006E00B8" w:rsidRDefault="006E00B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365921">
    <w:abstractNumId w:val="15"/>
  </w:num>
  <w:num w:numId="2" w16cid:durableId="878278340">
    <w:abstractNumId w:val="15"/>
    <w:lvlOverride w:ilvl="0">
      <w:startOverride w:val="1"/>
    </w:lvlOverride>
  </w:num>
  <w:num w:numId="3" w16cid:durableId="1221819007">
    <w:abstractNumId w:val="15"/>
  </w:num>
  <w:num w:numId="4" w16cid:durableId="921648113">
    <w:abstractNumId w:val="15"/>
    <w:lvlOverride w:ilvl="0">
      <w:startOverride w:val="1"/>
    </w:lvlOverride>
  </w:num>
  <w:num w:numId="5" w16cid:durableId="1974796420">
    <w:abstractNumId w:val="8"/>
  </w:num>
  <w:num w:numId="6" w16cid:durableId="2050959298">
    <w:abstractNumId w:val="15"/>
    <w:lvlOverride w:ilvl="0">
      <w:startOverride w:val="1"/>
    </w:lvlOverride>
  </w:num>
  <w:num w:numId="7" w16cid:durableId="261646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6680601">
    <w:abstractNumId w:val="10"/>
  </w:num>
  <w:num w:numId="9" w16cid:durableId="10740876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87494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1932629">
    <w:abstractNumId w:val="7"/>
  </w:num>
  <w:num w:numId="12" w16cid:durableId="1443039472">
    <w:abstractNumId w:val="6"/>
  </w:num>
  <w:num w:numId="13" w16cid:durableId="47920268">
    <w:abstractNumId w:val="5"/>
  </w:num>
  <w:num w:numId="14" w16cid:durableId="154496573">
    <w:abstractNumId w:val="4"/>
  </w:num>
  <w:num w:numId="15" w16cid:durableId="1702706541">
    <w:abstractNumId w:val="3"/>
  </w:num>
  <w:num w:numId="16" w16cid:durableId="733697615">
    <w:abstractNumId w:val="2"/>
  </w:num>
  <w:num w:numId="17" w16cid:durableId="31930862">
    <w:abstractNumId w:val="1"/>
  </w:num>
  <w:num w:numId="18" w16cid:durableId="1529951375">
    <w:abstractNumId w:val="0"/>
  </w:num>
  <w:num w:numId="19" w16cid:durableId="1315992606">
    <w:abstractNumId w:val="16"/>
  </w:num>
  <w:num w:numId="20" w16cid:durableId="984161510">
    <w:abstractNumId w:val="9"/>
  </w:num>
  <w:num w:numId="21" w16cid:durableId="693925482">
    <w:abstractNumId w:val="14"/>
  </w:num>
  <w:num w:numId="22" w16cid:durableId="30619035">
    <w:abstractNumId w:val="13"/>
  </w:num>
  <w:num w:numId="23" w16cid:durableId="923344203">
    <w:abstractNumId w:val="12"/>
  </w:num>
  <w:num w:numId="24" w16cid:durableId="730735371">
    <w:abstractNumId w:val="11"/>
  </w:num>
  <w:num w:numId="25" w16cid:durableId="5974457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91253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008124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538873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003103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97560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11234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93517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532512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8D"/>
    <w:rsid w:val="00016748"/>
    <w:rsid w:val="0001769C"/>
    <w:rsid w:val="0006567E"/>
    <w:rsid w:val="000760DB"/>
    <w:rsid w:val="000923AC"/>
    <w:rsid w:val="000F00E7"/>
    <w:rsid w:val="0016766E"/>
    <w:rsid w:val="00170063"/>
    <w:rsid w:val="00175643"/>
    <w:rsid w:val="001769A0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B13EE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8508D"/>
    <w:rsid w:val="006A7B57"/>
    <w:rsid w:val="006D44C5"/>
    <w:rsid w:val="006E00B8"/>
    <w:rsid w:val="006E4853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75213"/>
    <w:rsid w:val="00C90A2E"/>
    <w:rsid w:val="00CC5861"/>
    <w:rsid w:val="00CF0F39"/>
    <w:rsid w:val="00D30B81"/>
    <w:rsid w:val="00D3649E"/>
    <w:rsid w:val="00D65327"/>
    <w:rsid w:val="00DF0FDA"/>
    <w:rsid w:val="00E142DA"/>
    <w:rsid w:val="00E15B0D"/>
    <w:rsid w:val="00E16F51"/>
    <w:rsid w:val="00E3545E"/>
    <w:rsid w:val="00EB0B6E"/>
    <w:rsid w:val="00EE40BF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38E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fa-IR%7b7CE9285C-DEC0-4442-8F2F-3C027067C3CE%7d\%7b97ED0272-AF70-4B9E-9DDB-43E4623E5CA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{97ED0272-AF70-4B9E-9DDB-43E4623E5CA8}tf45325165_win32.dotx</Template>
  <TotalTime>0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2023-08-25T07:12:00Z</dcterms:created>
  <dcterms:modified xsi:type="dcterms:W3CDTF">2023-08-25T15:19:00Z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